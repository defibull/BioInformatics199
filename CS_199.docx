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7A174" w14:textId="77777777" w:rsidR="00EB0ECC" w:rsidRDefault="008D1486">
      <w:pPr>
        <w:pStyle w:val="Heading1"/>
        <w:rPr>
          <w:rFonts w:ascii="Avenir Book" w:hAnsi="Avenir Book"/>
        </w:rPr>
      </w:pPr>
      <w:r>
        <w:rPr>
          <w:rFonts w:ascii="Avenir Book" w:hAnsi="Avenir Book"/>
        </w:rPr>
        <w:t>Machine Learning</w:t>
      </w:r>
      <w:r w:rsidRPr="008D1486">
        <w:rPr>
          <w:rFonts w:ascii="Avenir Book" w:hAnsi="Avenir Book"/>
        </w:rPr>
        <w:t>: Classifying Tools</w:t>
      </w:r>
    </w:p>
    <w:p w14:paraId="4D799769" w14:textId="77777777" w:rsidR="008D1486" w:rsidRPr="008D1486" w:rsidRDefault="008D1486" w:rsidP="008D1486">
      <w:pPr>
        <w:pStyle w:val="Heading2"/>
      </w:pPr>
      <w:r>
        <w:t>Approaching it as a parameter based classification problem</w:t>
      </w:r>
    </w:p>
    <w:p w14:paraId="4CB280CB" w14:textId="77777777" w:rsidR="008D1486" w:rsidRDefault="008D1486" w:rsidP="008D1486">
      <w:pPr>
        <w:pStyle w:val="ListBullet"/>
        <w:rPr>
          <w:rFonts w:ascii="Avenir Book" w:hAnsi="Avenir Book"/>
        </w:rPr>
      </w:pPr>
      <w:r>
        <w:rPr>
          <w:rFonts w:ascii="Avenir Book" w:hAnsi="Avenir Book"/>
        </w:rPr>
        <w:t>Classification Problem: Can classify data into either a tool or a non-tool, typically have multiple attributes defining it e.g. presence of certain words, presence of links</w:t>
      </w:r>
    </w:p>
    <w:p w14:paraId="7703C9EE" w14:textId="77777777" w:rsidR="008D1486" w:rsidRDefault="008D1486" w:rsidP="008D1486">
      <w:pPr>
        <w:pStyle w:val="ListBullet"/>
        <w:rPr>
          <w:rFonts w:ascii="Avenir Book" w:hAnsi="Avenir Book"/>
        </w:rPr>
      </w:pPr>
      <w:r>
        <w:rPr>
          <w:rFonts w:ascii="Avenir Book" w:hAnsi="Avenir Book"/>
        </w:rPr>
        <w:t>Strategy to use a training set, based on the particular parameters and plot them on a graph, use probabilities to determine the unknown data.</w:t>
      </w:r>
    </w:p>
    <w:p w14:paraId="676695A9" w14:textId="77777777" w:rsidR="008D1486" w:rsidRDefault="00BF7ECB" w:rsidP="008D1486">
      <w:pPr>
        <w:pStyle w:val="ListBullet"/>
        <w:rPr>
          <w:rFonts w:ascii="Avenir Book" w:hAnsi="Avenir Book"/>
        </w:rPr>
      </w:pPr>
      <w:r>
        <w:rPr>
          <w:rFonts w:ascii="Avenir Book" w:hAnsi="Avenir Book"/>
        </w:rPr>
        <w:t>Let’s say there are an infinite number of parameters – you can then use support vector machines in order to deal with those</w:t>
      </w:r>
    </w:p>
    <w:p w14:paraId="65886B4E" w14:textId="78DFBD0E" w:rsidR="00BF7ECB" w:rsidRDefault="00D1553E" w:rsidP="008D1486">
      <w:pPr>
        <w:pStyle w:val="ListBullet"/>
        <w:rPr>
          <w:rFonts w:ascii="Avenir Book" w:hAnsi="Avenir Book"/>
        </w:rPr>
      </w:pPr>
      <w:r>
        <w:rPr>
          <w:rFonts w:ascii="Avenir Book" w:hAnsi="Avenir Book"/>
        </w:rPr>
        <w:t>Minimum Pr</w:t>
      </w:r>
      <w:r w:rsidR="00EC00FA">
        <w:rPr>
          <w:rFonts w:ascii="Avenir Book" w:hAnsi="Avenir Book"/>
        </w:rPr>
        <w:t>obability given a cost function</w:t>
      </w:r>
      <w:r>
        <w:rPr>
          <w:rFonts w:ascii="Avenir Book" w:hAnsi="Avenir Book"/>
        </w:rPr>
        <w:t>: Iterate and get the steepest gradient each time until you reach a local minim</w:t>
      </w:r>
      <w:bookmarkStart w:id="0" w:name="_GoBack"/>
      <w:bookmarkEnd w:id="0"/>
      <w:r>
        <w:rPr>
          <w:rFonts w:ascii="Avenir Book" w:hAnsi="Avenir Book"/>
        </w:rPr>
        <w:t>um</w:t>
      </w:r>
      <w:r w:rsidR="00EC00FA">
        <w:rPr>
          <w:rFonts w:ascii="Avenir Book" w:hAnsi="Avenir Book"/>
        </w:rPr>
        <w:t xml:space="preserve"> (</w:t>
      </w:r>
      <w:r w:rsidR="00EC00FA">
        <w:rPr>
          <w:rFonts w:ascii="Avenir Book" w:hAnsi="Avenir Book"/>
          <w:b/>
        </w:rPr>
        <w:t>Gradient Descent)</w:t>
      </w:r>
      <w:r>
        <w:rPr>
          <w:rFonts w:ascii="Avenir Book" w:hAnsi="Avenir Book"/>
        </w:rPr>
        <w:t xml:space="preserve">. </w:t>
      </w:r>
    </w:p>
    <w:p w14:paraId="6CA832A9" w14:textId="7127C1AD" w:rsidR="00AA7637" w:rsidRDefault="00AA7637" w:rsidP="00AA7637">
      <w:pPr>
        <w:pStyle w:val="ListBullet"/>
        <w:numPr>
          <w:ilvl w:val="1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We want to find the rate of change of the cost function with respect to W or the weights applied to transform the data to the prediction. </w:t>
      </w:r>
    </w:p>
    <w:p w14:paraId="0BAC6EEA" w14:textId="35ECF20E" w:rsidR="00AA7637" w:rsidRDefault="00BC7655" w:rsidP="00AA7637">
      <w:pPr>
        <w:pStyle w:val="ListBullet"/>
        <w:numPr>
          <w:ilvl w:val="1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Keep going in the direction of the </w:t>
      </w:r>
      <w:r w:rsidR="00EC00FA">
        <w:rPr>
          <w:rFonts w:ascii="Avenir Book" w:hAnsi="Avenir Book"/>
        </w:rPr>
        <w:t>smallest</w:t>
      </w:r>
      <w:r>
        <w:rPr>
          <w:rFonts w:ascii="Avenir Book" w:hAnsi="Avenir Book"/>
        </w:rPr>
        <w:t xml:space="preserve"> derivative</w:t>
      </w:r>
      <w:r w:rsidR="00EC00FA">
        <w:rPr>
          <w:rFonts w:ascii="Avenir Book" w:hAnsi="Avenir Book"/>
        </w:rPr>
        <w:t xml:space="preserve"> (highest negative value</w:t>
      </w:r>
      <w:r>
        <w:rPr>
          <w:rFonts w:ascii="Avenir Book" w:hAnsi="Avenir Book"/>
        </w:rPr>
        <w:t xml:space="preserve"> that reduc</w:t>
      </w:r>
      <w:r w:rsidR="00EC00FA">
        <w:rPr>
          <w:rFonts w:ascii="Avenir Book" w:hAnsi="Avenir Book"/>
        </w:rPr>
        <w:t>es the value of our cost function) until the cost reaches 0</w:t>
      </w:r>
    </w:p>
    <w:p w14:paraId="09634FF7" w14:textId="3A305C76" w:rsidR="00BC7655" w:rsidRDefault="00E07038" w:rsidP="00AA7637">
      <w:pPr>
        <w:pStyle w:val="ListBullet"/>
        <w:numPr>
          <w:ilvl w:val="1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Limitation: This stops at a local minimum and is not able to explore the global minimum</w:t>
      </w:r>
    </w:p>
    <w:p w14:paraId="675B71F9" w14:textId="663FE247" w:rsidR="00E07038" w:rsidRDefault="00620A51" w:rsidP="00AA7637">
      <w:pPr>
        <w:pStyle w:val="ListBullet"/>
        <w:numPr>
          <w:ilvl w:val="1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Non-Convex Loss Functions: Use stochastic gradient descent</w:t>
      </w:r>
    </w:p>
    <w:p w14:paraId="2116E8BF" w14:textId="57FB8AAE" w:rsidR="00620A51" w:rsidRDefault="0082386E" w:rsidP="00AA7637">
      <w:pPr>
        <w:pStyle w:val="ListBullet"/>
        <w:numPr>
          <w:ilvl w:val="1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lastRenderedPageBreak/>
        <w:t># of Weights depend on the number of things that you are taking as parameters * dataset</w:t>
      </w:r>
    </w:p>
    <w:p w14:paraId="20608E27" w14:textId="5456F0EB" w:rsidR="0082386E" w:rsidRDefault="005A5086" w:rsidP="00AA7637">
      <w:pPr>
        <w:pStyle w:val="ListBullet"/>
        <w:numPr>
          <w:ilvl w:val="1"/>
          <w:numId w:val="3"/>
        </w:num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Question :</w:t>
      </w:r>
      <w:proofErr w:type="gramEnd"/>
      <w:r>
        <w:rPr>
          <w:rFonts w:ascii="Avenir Book" w:hAnsi="Avenir Book"/>
        </w:rPr>
        <w:t xml:space="preserve"> Sigmoid function? </w:t>
      </w:r>
    </w:p>
    <w:p w14:paraId="5FC2EEFB" w14:textId="40377CB5" w:rsidR="005A5086" w:rsidRDefault="00E1189E" w:rsidP="00AA7637">
      <w:pPr>
        <w:pStyle w:val="ListBullet"/>
        <w:numPr>
          <w:ilvl w:val="1"/>
          <w:numId w:val="3"/>
        </w:numPr>
        <w:rPr>
          <w:rFonts w:ascii="Avenir Book" w:hAnsi="Avenir Book"/>
        </w:rPr>
      </w:pPr>
      <w:r w:rsidRPr="00072DDD">
        <w:rPr>
          <w:rFonts w:ascii="Avenir Book" w:hAnsi="Avenir Book"/>
          <w:b/>
        </w:rPr>
        <w:t>Binary Class:</w:t>
      </w:r>
      <w:r>
        <w:rPr>
          <w:rFonts w:ascii="Avenir Book" w:hAnsi="Avenir Book"/>
        </w:rPr>
        <w:t xml:space="preserve"> Linear Regression with a threshold</w:t>
      </w:r>
    </w:p>
    <w:p w14:paraId="6EFB7800" w14:textId="4369C0D5" w:rsidR="00E1189E" w:rsidRDefault="00476C98" w:rsidP="00AA7637">
      <w:pPr>
        <w:pStyle w:val="ListBullet"/>
        <w:numPr>
          <w:ilvl w:val="1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Planned Proof of </w:t>
      </w:r>
      <w:proofErr w:type="gramStart"/>
      <w:r>
        <w:rPr>
          <w:rFonts w:ascii="Avenir Book" w:hAnsi="Avenir Book"/>
        </w:rPr>
        <w:t>Concept :</w:t>
      </w:r>
      <w:proofErr w:type="gramEnd"/>
      <w:r>
        <w:rPr>
          <w:rFonts w:ascii="Avenir Book" w:hAnsi="Avenir Book"/>
        </w:rPr>
        <w:t xml:space="preserve"> Linear decision boundary -&gt; check accuracy -&gt; move on to non-linear decision boundary</w:t>
      </w:r>
    </w:p>
    <w:p w14:paraId="15D26497" w14:textId="69B76EF9" w:rsidR="00476C98" w:rsidRDefault="00DD744D" w:rsidP="00AA7637">
      <w:pPr>
        <w:pStyle w:val="ListBullet"/>
        <w:numPr>
          <w:ilvl w:val="1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Multiple Models based on perceived likelihood. </w:t>
      </w:r>
      <w:proofErr w:type="spellStart"/>
      <w:r>
        <w:rPr>
          <w:rFonts w:ascii="Avenir Book" w:hAnsi="Avenir Book"/>
        </w:rPr>
        <w:t>Eg</w:t>
      </w:r>
      <w:proofErr w:type="spellEnd"/>
      <w:r>
        <w:rPr>
          <w:rFonts w:ascii="Avenir Book" w:hAnsi="Avenir Book"/>
        </w:rPr>
        <w:t>: basic logistic regression classification for things like links =&gt; high chance that they would be tools</w:t>
      </w:r>
    </w:p>
    <w:p w14:paraId="48F13CD4" w14:textId="1D00A6E1" w:rsidR="00DD744D" w:rsidRDefault="00DD744D" w:rsidP="00AA7637">
      <w:pPr>
        <w:pStyle w:val="ListBullet"/>
        <w:numPr>
          <w:ilvl w:val="1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We can implement the model in layers</w:t>
      </w:r>
      <w:r w:rsidR="00072DDD">
        <w:rPr>
          <w:rFonts w:ascii="Avenir Book" w:hAnsi="Avenir Book"/>
        </w:rPr>
        <w:t>:</w:t>
      </w:r>
    </w:p>
    <w:p w14:paraId="3C79856E" w14:textId="76460C4F" w:rsidR="00072DDD" w:rsidRDefault="00072DDD" w:rsidP="00072DDD">
      <w:pPr>
        <w:pStyle w:val="ListBullet"/>
        <w:numPr>
          <w:ilvl w:val="2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>Classification of Tool vs Link presence (or link number</w:t>
      </w:r>
      <w:proofErr w:type="gramStart"/>
      <w:r>
        <w:rPr>
          <w:rFonts w:ascii="Avenir Book" w:hAnsi="Avenir Book"/>
        </w:rPr>
        <w:t>) :</w:t>
      </w:r>
      <w:proofErr w:type="gramEnd"/>
      <w:r>
        <w:rPr>
          <w:rFonts w:ascii="Avenir Book" w:hAnsi="Avenir Book"/>
        </w:rPr>
        <w:t xml:space="preserve"> probability of something being a tool given a link</w:t>
      </w:r>
    </w:p>
    <w:p w14:paraId="78B646B8" w14:textId="3A12AD59" w:rsidR="00072DDD" w:rsidRDefault="00C36A3E" w:rsidP="00072DDD">
      <w:pPr>
        <w:pStyle w:val="ListBullet"/>
        <w:numPr>
          <w:ilvl w:val="2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Probability of a Particular resource being a tool or not given </w:t>
      </w:r>
      <w:r w:rsidR="00101D34">
        <w:rPr>
          <w:rFonts w:ascii="Avenir Book" w:hAnsi="Avenir Book"/>
        </w:rPr>
        <w:t>–</w:t>
      </w:r>
      <w:r>
        <w:rPr>
          <w:rFonts w:ascii="Avenir Book" w:hAnsi="Avenir Book"/>
        </w:rPr>
        <w:t xml:space="preserve"> </w:t>
      </w:r>
      <w:r w:rsidR="00101D34">
        <w:rPr>
          <w:rFonts w:ascii="Avenir Book" w:hAnsi="Avenir Book"/>
        </w:rPr>
        <w:t>Can we use SVMs with logistic regression so that we can have more parameters with different weights</w:t>
      </w:r>
    </w:p>
    <w:p w14:paraId="48D8A3DA" w14:textId="5BD7DD5D" w:rsidR="00101D34" w:rsidRDefault="005F1F66" w:rsidP="005F1F66">
      <w:pPr>
        <w:pStyle w:val="ListBullet"/>
        <w:numPr>
          <w:ilvl w:val="1"/>
          <w:numId w:val="3"/>
        </w:num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Basically</w:t>
      </w:r>
      <w:proofErr w:type="gramEnd"/>
      <w:r>
        <w:rPr>
          <w:rFonts w:ascii="Avenir Book" w:hAnsi="Avenir Book"/>
        </w:rPr>
        <w:t xml:space="preserve"> for logistic regression you apply a function on top of your weights * measurements so that it takes the form of a sigmoid function</w:t>
      </w:r>
    </w:p>
    <w:p w14:paraId="13B6834D" w14:textId="77777777" w:rsidR="005F1F66" w:rsidRPr="008D1486" w:rsidRDefault="005F1F66" w:rsidP="005F1F66">
      <w:pPr>
        <w:pStyle w:val="ListBullet"/>
        <w:numPr>
          <w:ilvl w:val="1"/>
          <w:numId w:val="3"/>
        </w:numPr>
        <w:rPr>
          <w:rFonts w:ascii="Avenir Book" w:hAnsi="Avenir Book"/>
        </w:rPr>
      </w:pPr>
    </w:p>
    <w:p w14:paraId="3D89734A" w14:textId="77777777" w:rsidR="00EB0ECC" w:rsidRPr="008D1486" w:rsidRDefault="00EB0ECC">
      <w:pPr>
        <w:pStyle w:val="Heading2"/>
        <w:rPr>
          <w:rFonts w:ascii="Avenir Book" w:hAnsi="Avenir Book"/>
        </w:rPr>
      </w:pPr>
    </w:p>
    <w:sectPr w:rsidR="00EB0ECC" w:rsidRPr="008D148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46219" w14:textId="77777777" w:rsidR="00B2743F" w:rsidRDefault="00B2743F">
      <w:r>
        <w:separator/>
      </w:r>
    </w:p>
    <w:p w14:paraId="4544285B" w14:textId="77777777" w:rsidR="00B2743F" w:rsidRDefault="00B2743F"/>
  </w:endnote>
  <w:endnote w:type="continuationSeparator" w:id="0">
    <w:p w14:paraId="6F447196" w14:textId="77777777" w:rsidR="00B2743F" w:rsidRDefault="00B2743F">
      <w:r>
        <w:continuationSeparator/>
      </w:r>
    </w:p>
    <w:p w14:paraId="2FC66D9F" w14:textId="77777777" w:rsidR="00B2743F" w:rsidRDefault="00B274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F39BA9" w14:textId="77777777" w:rsidR="00EB0ECC" w:rsidRDefault="00B2743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1F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DEBD1" w14:textId="77777777" w:rsidR="00B2743F" w:rsidRDefault="00B2743F">
      <w:r>
        <w:separator/>
      </w:r>
    </w:p>
    <w:p w14:paraId="275C928F" w14:textId="77777777" w:rsidR="00B2743F" w:rsidRDefault="00B2743F"/>
  </w:footnote>
  <w:footnote w:type="continuationSeparator" w:id="0">
    <w:p w14:paraId="38CA1944" w14:textId="77777777" w:rsidR="00B2743F" w:rsidRDefault="00B2743F">
      <w:r>
        <w:continuationSeparator/>
      </w:r>
    </w:p>
    <w:p w14:paraId="3C381068" w14:textId="77777777" w:rsidR="00B2743F" w:rsidRDefault="00B2743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86"/>
    <w:rsid w:val="00072DDD"/>
    <w:rsid w:val="00101D34"/>
    <w:rsid w:val="00476C98"/>
    <w:rsid w:val="005A5086"/>
    <w:rsid w:val="005F1F66"/>
    <w:rsid w:val="00620A51"/>
    <w:rsid w:val="0082386E"/>
    <w:rsid w:val="008D1486"/>
    <w:rsid w:val="00AA7637"/>
    <w:rsid w:val="00B2743F"/>
    <w:rsid w:val="00BC7655"/>
    <w:rsid w:val="00BF7ECB"/>
    <w:rsid w:val="00C36A3E"/>
    <w:rsid w:val="00C644C5"/>
    <w:rsid w:val="00D1553E"/>
    <w:rsid w:val="00DD744D"/>
    <w:rsid w:val="00E07038"/>
    <w:rsid w:val="00E1189E"/>
    <w:rsid w:val="00EB0ECC"/>
    <w:rsid w:val="00EC00FA"/>
    <w:rsid w:val="00F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846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shank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FB"/>
    <w:rsid w:val="0067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CDE38AE8D76E4EB73534B92DCFC99D">
    <w:name w:val="27CDE38AE8D76E4EB73534B92DCFC99D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BC1571D6256E3F488F7A3CC21576B14F">
    <w:name w:val="BC1571D6256E3F488F7A3CC21576B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24</TotalTime>
  <Pages>2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Khanna</dc:creator>
  <cp:keywords/>
  <dc:description/>
  <cp:lastModifiedBy>Shashank Khanna</cp:lastModifiedBy>
  <cp:revision>6</cp:revision>
  <dcterms:created xsi:type="dcterms:W3CDTF">2017-01-19T17:45:00Z</dcterms:created>
  <dcterms:modified xsi:type="dcterms:W3CDTF">2017-01-21T00:35:00Z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